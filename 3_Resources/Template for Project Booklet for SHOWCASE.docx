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TitleChar"/>
        </w:rPr>
        <w:alias w:val="Project Title"/>
        <w:tag w:val="Project Title"/>
        <w:id w:val="-313486802"/>
        <w:placeholder>
          <w:docPart w:val="03B1D2933B814EDCA8D8739B8DA42145"/>
        </w:placeholder>
      </w:sdtPr>
      <w:sdtEndPr>
        <w:rPr>
          <w:rStyle w:val="DefaultParagraphFont"/>
          <w:b/>
        </w:rPr>
      </w:sdtEndPr>
      <w:sdtContent>
        <w:p w:rsidR="00361C17" w:rsidRDefault="009A55A4" w:rsidP="00AF1287">
          <w:pPr>
            <w:pStyle w:val="Title"/>
            <w:jc w:val="center"/>
          </w:pPr>
          <w:r>
            <w:rPr>
              <w:rStyle w:val="TitleChar"/>
            </w:rPr>
            <w:t>Project Title (overwrite with Project Name)</w:t>
          </w:r>
        </w:p>
      </w:sdtContent>
    </w:sdt>
    <w:p w:rsidR="00520261" w:rsidRPr="00873BC2" w:rsidRDefault="00AF1287" w:rsidP="00AF1287">
      <w:r>
        <w:t xml:space="preserve">By: </w:t>
      </w:r>
      <w:sdt>
        <w:sdtPr>
          <w:alias w:val="Your Name"/>
          <w:tag w:val="Your Name"/>
          <w:id w:val="-71885761"/>
          <w:placeholder>
            <w:docPart w:val="03B1D2933B814EDCA8D8739B8DA42145"/>
          </w:placeholder>
        </w:sdtPr>
        <w:sdtContent>
          <w:r w:rsidR="009A55A4">
            <w:t>Add team members names</w:t>
          </w:r>
        </w:sdtContent>
      </w:sdt>
      <w:r w:rsidR="00520261" w:rsidRPr="00873BC2">
        <w:tab/>
        <w:t xml:space="preserve">Supervisor: </w:t>
      </w:r>
      <w:sdt>
        <w:sdtPr>
          <w:alias w:val="Your Supervisor"/>
          <w:tag w:val="Your Supervisor"/>
          <w:id w:val="1831788382"/>
          <w:placeholder>
            <w:docPart w:val="03B1D2933B814EDCA8D8739B8DA42145"/>
          </w:placeholder>
        </w:sdtPr>
        <w:sdtContent>
          <w:r w:rsidR="009A55A4">
            <w:t>add supervisor name</w:t>
          </w:r>
        </w:sdtContent>
      </w:sdt>
      <w:r w:rsidR="00520261" w:rsidRPr="00873BC2">
        <w:tab/>
        <w:t xml:space="preserve">Client: </w:t>
      </w:r>
      <w:sdt>
        <w:sdtPr>
          <w:alias w:val="Who it is for "/>
          <w:tag w:val="Who it is for "/>
          <w:id w:val="1538770113"/>
          <w:placeholder>
            <w:docPart w:val="03B1D2933B814EDCA8D8739B8DA42145"/>
          </w:placeholder>
        </w:sdtPr>
        <w:sdtContent>
          <w:r w:rsidR="009A55A4">
            <w:t>add client name</w:t>
          </w:r>
        </w:sdtContent>
      </w:sdt>
    </w:p>
    <w:p w:rsidR="00937ACF" w:rsidRDefault="00937ACF" w:rsidP="00937ACF">
      <w:pPr>
        <w:jc w:val="center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E1228" wp14:editId="447B56FC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65055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.4pt" to="512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37ACF" w:rsidRDefault="009A55A4" w:rsidP="00AF1287">
      <w:sdt>
        <w:sdtPr>
          <w:id w:val="-977523696"/>
          <w:showingPlcHdr/>
          <w:picture/>
        </w:sdtPr>
        <w:sdtContent>
          <w:r>
            <w:rPr>
              <w:noProof/>
              <w:lang w:eastAsia="en-NZ"/>
            </w:rPr>
            <w:drawing>
              <wp:inline distT="0" distB="0" distL="0" distR="0">
                <wp:extent cx="1906270" cy="190627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AF1287">
        <w:tab/>
      </w:r>
      <w:sdt>
        <w:sdtPr>
          <w:id w:val="-1263983952"/>
          <w:showingPlcHdr/>
          <w:picture/>
        </w:sdtPr>
        <w:sdtContent>
          <w:r>
            <w:rPr>
              <w:noProof/>
              <w:lang w:eastAsia="en-NZ"/>
            </w:rPr>
            <w:drawing>
              <wp:inline distT="0" distB="0" distL="0" distR="0">
                <wp:extent cx="1906270" cy="1906270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AF1287">
        <w:tab/>
      </w:r>
      <w:sdt>
        <w:sdtPr>
          <w:id w:val="-908456023"/>
          <w:showingPlcHdr/>
          <w:picture/>
        </w:sdtPr>
        <w:sdtContent>
          <w:r>
            <w:rPr>
              <w:noProof/>
              <w:lang w:eastAsia="en-NZ"/>
            </w:rPr>
            <w:drawing>
              <wp:inline distT="0" distB="0" distL="0" distR="0">
                <wp:extent cx="1906270" cy="1906270"/>
                <wp:effectExtent l="0" t="0" r="0" b="0"/>
                <wp:docPr id="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190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AF1287" w:rsidRDefault="009A55A4" w:rsidP="009E3844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35"/>
        </w:tabs>
      </w:pPr>
      <w:sdt>
        <w:sdtPr>
          <w:rPr>
            <w:rStyle w:val="Heading2Char"/>
          </w:rPr>
          <w:alias w:val="Picture Description"/>
          <w:tag w:val="Picture Description"/>
          <w:id w:val="-1147821789"/>
          <w:placeholder>
            <w:docPart w:val="03B1D2933B814EDCA8D8739B8DA42145"/>
          </w:placeholder>
        </w:sdtPr>
        <w:sdtEndPr>
          <w:rPr>
            <w:rStyle w:val="DefaultParagraphFont"/>
          </w:rPr>
        </w:sdtEndPr>
        <w:sdtContent>
          <w:r w:rsidR="00EE2F86">
            <w:rPr>
              <w:rStyle w:val="Heading2Char"/>
            </w:rPr>
            <w:t xml:space="preserve">      </w:t>
          </w:r>
          <w:r>
            <w:rPr>
              <w:rStyle w:val="Heading2Char"/>
            </w:rPr>
            <w:t>Insert Picture (graphic) description # 1</w:t>
          </w:r>
        </w:sdtContent>
      </w:sdt>
      <w:r w:rsidR="009E3844">
        <w:tab/>
      </w:r>
      <w:r w:rsidR="009E3844">
        <w:tab/>
      </w:r>
      <w:sdt>
        <w:sdtPr>
          <w:rPr>
            <w:rStyle w:val="Heading2Char"/>
          </w:rPr>
          <w:alias w:val="Picture Description"/>
          <w:tag w:val="Picture Description"/>
          <w:id w:val="-1273395013"/>
          <w:placeholder>
            <w:docPart w:val="03B1D2933B814EDCA8D8739B8DA42145"/>
          </w:placeholder>
        </w:sdtPr>
        <w:sdtEndPr>
          <w:rPr>
            <w:rStyle w:val="DefaultParagraphFont"/>
          </w:rPr>
        </w:sdtEndPr>
        <w:sdtContent>
          <w:r>
            <w:rPr>
              <w:rStyle w:val="Heading2Char"/>
            </w:rPr>
            <w:t>Insert</w:t>
          </w:r>
          <w:r w:rsidR="007E26F0">
            <w:rPr>
              <w:rStyle w:val="Heading2Char"/>
            </w:rPr>
            <w:t xml:space="preserve"> </w:t>
          </w:r>
          <w:r>
            <w:rPr>
              <w:rStyle w:val="Heading2Char"/>
            </w:rPr>
            <w:t>Picture (graphic) description # 2</w:t>
          </w:r>
        </w:sdtContent>
      </w:sdt>
      <w:r w:rsidR="007E26F0">
        <w:rPr>
          <w:rStyle w:val="Heading2Char"/>
        </w:rPr>
        <w:tab/>
      </w:r>
      <w:sdt>
        <w:sdtPr>
          <w:rPr>
            <w:rStyle w:val="Heading2Char"/>
          </w:rPr>
          <w:alias w:val="Picture Description"/>
          <w:tag w:val="Picture Description"/>
          <w:id w:val="-302621088"/>
          <w:placeholder>
            <w:docPart w:val="03B1D2933B814EDCA8D8739B8DA42145"/>
          </w:placeholder>
        </w:sdtPr>
        <w:sdtContent>
          <w:r>
            <w:rPr>
              <w:rStyle w:val="Heading2Char"/>
            </w:rPr>
            <w:t>Insert Picture description # 3</w:t>
          </w:r>
        </w:sdtContent>
      </w:sdt>
    </w:p>
    <w:p w:rsidR="00937ACF" w:rsidRDefault="00937ACF" w:rsidP="00937ACF">
      <w:pPr>
        <w:sectPr w:rsidR="00937ACF" w:rsidSect="0052026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37ACF" w:rsidRPr="00937ACF" w:rsidRDefault="00D10992" w:rsidP="00617115">
      <w:pPr>
        <w:pBdr>
          <w:right w:val="single" w:sz="4" w:space="4" w:color="auto"/>
        </w:pBdr>
        <w:spacing w:before="360"/>
        <w:rPr>
          <w:rFonts w:cs="Arial"/>
          <w:b/>
          <w:sz w:val="28"/>
        </w:rPr>
      </w:pPr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ECE21" wp14:editId="3D96AB6B">
                <wp:simplePos x="0" y="0"/>
                <wp:positionH relativeFrom="margin">
                  <wp:posOffset>60325</wp:posOffset>
                </wp:positionH>
                <wp:positionV relativeFrom="paragraph">
                  <wp:posOffset>8255</wp:posOffset>
                </wp:positionV>
                <wp:extent cx="65436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.75pt,.65pt" to="52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7ACF" w:rsidRPr="00937ACF">
        <w:rPr>
          <w:rFonts w:cs="Arial"/>
          <w:b/>
          <w:sz w:val="28"/>
        </w:rPr>
        <w:t>INTRODUCTION</w:t>
      </w:r>
    </w:p>
    <w:sdt>
      <w:sdtPr>
        <w:alias w:val="The What &amp; Why"/>
        <w:tag w:val="The What &amp; Why"/>
        <w:id w:val="528915512"/>
        <w:placeholder>
          <w:docPart w:val="03B1D2933B814EDCA8D8739B8DA42145"/>
        </w:placeholder>
      </w:sdtPr>
      <w:sdtContent>
        <w:p w:rsidR="009A55A4" w:rsidRDefault="009A55A4" w:rsidP="009A55A4">
          <w:pPr>
            <w:pBdr>
              <w:right w:val="single" w:sz="4" w:space="4" w:color="auto"/>
            </w:pBdr>
          </w:pPr>
          <w:proofErr w:type="gramStart"/>
          <w:r>
            <w:t>The “What and Why” of what your project is all about – up to two paragraphs</w:t>
          </w:r>
          <w:r w:rsidR="008B1878">
            <w:t>.</w:t>
          </w:r>
          <w:proofErr w:type="gramEnd"/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  <w:bookmarkStart w:id="0" w:name="_GoBack"/>
          <w:bookmarkEnd w:id="0"/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37ACF" w:rsidRPr="00937ACF" w:rsidRDefault="009A55A4" w:rsidP="009A55A4">
          <w:pPr>
            <w:pBdr>
              <w:right w:val="single" w:sz="4" w:space="4" w:color="auto"/>
            </w:pBdr>
          </w:pPr>
        </w:p>
      </w:sdtContent>
    </w:sdt>
    <w:p w:rsidR="00937ACF" w:rsidRPr="00937ACF" w:rsidRDefault="00937ACF" w:rsidP="00B62F01">
      <w:pPr>
        <w:pBdr>
          <w:right w:val="single" w:sz="4" w:space="4" w:color="auto"/>
        </w:pBdr>
        <w:spacing w:line="240" w:lineRule="auto"/>
        <w:rPr>
          <w:rFonts w:cs="Arial"/>
          <w:b/>
          <w:sz w:val="28"/>
        </w:rPr>
      </w:pPr>
      <w:r w:rsidRPr="00937ACF">
        <w:rPr>
          <w:rFonts w:cs="Arial"/>
          <w:b/>
          <w:sz w:val="28"/>
        </w:rPr>
        <w:t>DEVELOPMENT</w:t>
      </w:r>
    </w:p>
    <w:sdt>
      <w:sdtPr>
        <w:alias w:val="How"/>
        <w:tag w:val="How"/>
        <w:id w:val="1748223549"/>
        <w:placeholder>
          <w:docPart w:val="03B1D2933B814EDCA8D8739B8DA42145"/>
        </w:placeholder>
      </w:sdtPr>
      <w:sdtContent>
        <w:p w:rsidR="009A55A4" w:rsidRDefault="009A55A4" w:rsidP="009A55A4">
          <w:pPr>
            <w:pBdr>
              <w:right w:val="single" w:sz="4" w:space="4" w:color="auto"/>
            </w:pBdr>
          </w:pPr>
          <w:r>
            <w:t xml:space="preserve">The Development of your Project – write up here how your project was developed.  </w:t>
          </w:r>
          <w:proofErr w:type="gramStart"/>
          <w:r>
            <w:t>Type approximately six paragraphs describing the development of your project.</w:t>
          </w:r>
          <w:proofErr w:type="gramEnd"/>
          <w:r w:rsidR="00E124DB">
            <w:t xml:space="preserve"> </w:t>
          </w: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A55A4" w:rsidRDefault="009A55A4" w:rsidP="009A55A4">
          <w:pPr>
            <w:pBdr>
              <w:right w:val="single" w:sz="4" w:space="4" w:color="auto"/>
            </w:pBdr>
          </w:pPr>
        </w:p>
        <w:p w:rsidR="00937ACF" w:rsidRDefault="009A55A4" w:rsidP="009A55A4">
          <w:pPr>
            <w:pBdr>
              <w:right w:val="single" w:sz="4" w:space="4" w:color="auto"/>
            </w:pBdr>
          </w:pPr>
        </w:p>
      </w:sdtContent>
    </w:sdt>
    <w:p w:rsidR="009A55A4" w:rsidRDefault="009A55A4" w:rsidP="00B62F01">
      <w:pPr>
        <w:pBdr>
          <w:right w:val="single" w:sz="4" w:space="4" w:color="auto"/>
        </w:pBdr>
        <w:spacing w:line="240" w:lineRule="auto"/>
        <w:rPr>
          <w:rFonts w:cs="Arial"/>
          <w:b/>
          <w:sz w:val="28"/>
        </w:rPr>
      </w:pPr>
    </w:p>
    <w:p w:rsidR="009A55A4" w:rsidRDefault="009A55A4" w:rsidP="00B62F01">
      <w:pPr>
        <w:pBdr>
          <w:right w:val="single" w:sz="4" w:space="4" w:color="auto"/>
        </w:pBdr>
        <w:spacing w:line="240" w:lineRule="auto"/>
        <w:rPr>
          <w:rFonts w:cs="Arial"/>
          <w:b/>
          <w:sz w:val="28"/>
        </w:rPr>
      </w:pPr>
    </w:p>
    <w:p w:rsidR="00937ACF" w:rsidRDefault="00937ACF" w:rsidP="00B62F01">
      <w:pPr>
        <w:pBdr>
          <w:right w:val="single" w:sz="4" w:space="4" w:color="auto"/>
        </w:pBdr>
        <w:spacing w:line="240" w:lineRule="auto"/>
        <w:rPr>
          <w:rFonts w:cs="Arial"/>
          <w:b/>
          <w:sz w:val="28"/>
        </w:rPr>
      </w:pPr>
      <w:r w:rsidRPr="00937ACF">
        <w:rPr>
          <w:rFonts w:cs="Arial"/>
          <w:b/>
          <w:sz w:val="28"/>
        </w:rPr>
        <w:t>CONCLUSION</w:t>
      </w:r>
    </w:p>
    <w:p w:rsidR="00B62F01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  <w:proofErr w:type="gramStart"/>
      <w:r>
        <w:rPr>
          <w:rFonts w:cs="Arial"/>
        </w:rPr>
        <w:t>The final conclusion on the outcome of the project</w:t>
      </w:r>
      <w:r w:rsidR="007432F9" w:rsidRPr="007432F9">
        <w:rPr>
          <w:rFonts w:cs="Arial"/>
        </w:rPr>
        <w:t>.</w:t>
      </w:r>
      <w:proofErr w:type="gramEnd"/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p w:rsidR="009A55A4" w:rsidRPr="008238C0" w:rsidRDefault="009A55A4" w:rsidP="007432F9">
      <w:pPr>
        <w:pBdr>
          <w:right w:val="single" w:sz="4" w:space="4" w:color="auto"/>
        </w:pBdr>
        <w:spacing w:line="240" w:lineRule="auto"/>
        <w:rPr>
          <w:rFonts w:cs="Arial"/>
        </w:rPr>
      </w:pPr>
    </w:p>
    <w:sectPr w:rsidR="009A55A4" w:rsidRPr="008238C0" w:rsidSect="00B62F01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wMDOxtDA2NzQxsTRU0lEKTi0uzszPAykwrAUA+Jw9lSwAAAA="/>
  </w:docVars>
  <w:rsids>
    <w:rsidRoot w:val="003830F0"/>
    <w:rsid w:val="00080DFF"/>
    <w:rsid w:val="00361C17"/>
    <w:rsid w:val="003830F0"/>
    <w:rsid w:val="00465185"/>
    <w:rsid w:val="00520261"/>
    <w:rsid w:val="005E208B"/>
    <w:rsid w:val="00617115"/>
    <w:rsid w:val="007432F9"/>
    <w:rsid w:val="007E26F0"/>
    <w:rsid w:val="008238C0"/>
    <w:rsid w:val="00866EAE"/>
    <w:rsid w:val="00873BC2"/>
    <w:rsid w:val="008B1878"/>
    <w:rsid w:val="008E31E6"/>
    <w:rsid w:val="008E3FA5"/>
    <w:rsid w:val="00937ACF"/>
    <w:rsid w:val="00940E76"/>
    <w:rsid w:val="009A55A4"/>
    <w:rsid w:val="009E3844"/>
    <w:rsid w:val="00AD4DBD"/>
    <w:rsid w:val="00AF1287"/>
    <w:rsid w:val="00B46A37"/>
    <w:rsid w:val="00B62F01"/>
    <w:rsid w:val="00C31CB5"/>
    <w:rsid w:val="00CC1FFA"/>
    <w:rsid w:val="00CF36CE"/>
    <w:rsid w:val="00D10992"/>
    <w:rsid w:val="00DB43B2"/>
    <w:rsid w:val="00E124DB"/>
    <w:rsid w:val="00EE2F86"/>
    <w:rsid w:val="00F44669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8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84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26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2F01"/>
    <w:pPr>
      <w:spacing w:after="0" w:line="240" w:lineRule="auto"/>
      <w:contextualSpacing/>
    </w:pPr>
    <w:rPr>
      <w:rFonts w:eastAsiaTheme="majorEastAsia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01"/>
    <w:rPr>
      <w:rFonts w:ascii="Arial" w:eastAsiaTheme="majorEastAsia" w:hAnsi="Arial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styleId="Emphasis">
    <w:name w:val="Emphasis"/>
    <w:basedOn w:val="DefaultParagraphFont"/>
    <w:uiPriority w:val="20"/>
    <w:qFormat/>
    <w:rsid w:val="009E384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384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E3844"/>
    <w:rPr>
      <w:rFonts w:ascii="Arial" w:eastAsiaTheme="majorEastAsia" w:hAnsi="Arial" w:cstheme="majorBidi"/>
      <w:color w:val="2E74B5" w:themeColor="accent1" w:themeShade="BF"/>
      <w:sz w:val="1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8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84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26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62F01"/>
    <w:pPr>
      <w:spacing w:after="0" w:line="240" w:lineRule="auto"/>
      <w:contextualSpacing/>
    </w:pPr>
    <w:rPr>
      <w:rFonts w:eastAsiaTheme="majorEastAsia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01"/>
    <w:rPr>
      <w:rFonts w:ascii="Arial" w:eastAsiaTheme="majorEastAsia" w:hAnsi="Arial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styleId="Emphasis">
    <w:name w:val="Emphasis"/>
    <w:basedOn w:val="DefaultParagraphFont"/>
    <w:uiPriority w:val="20"/>
    <w:qFormat/>
    <w:rsid w:val="009E384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384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E3844"/>
    <w:rPr>
      <w:rFonts w:ascii="Arial" w:eastAsiaTheme="majorEastAsia" w:hAnsi="Arial" w:cstheme="majorBidi"/>
      <w:color w:val="2E74B5" w:themeColor="accent1" w:themeShade="BF"/>
      <w:sz w:val="1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y\Desktop\Project%20Synopsis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B1D2933B814EDCA8D8739B8DA42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82641D-CEEF-4676-BC77-0019E9659166}"/>
      </w:docPartPr>
      <w:docPartBody>
        <w:p w:rsidR="00A006F5" w:rsidRDefault="00E7627D">
          <w:pPr>
            <w:pStyle w:val="03B1D2933B814EDCA8D8739B8DA42145"/>
          </w:pPr>
          <w:r w:rsidRPr="00EC4A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7D"/>
    <w:rsid w:val="00A006F5"/>
    <w:rsid w:val="00E7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B1D2933B814EDCA8D8739B8DA42145">
    <w:name w:val="03B1D2933B814EDCA8D8739B8DA421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B1D2933B814EDCA8D8739B8DA42145">
    <w:name w:val="03B1D2933B814EDCA8D8739B8DA42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 Template (1)</Template>
  <TotalTime>10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W2 Shared Services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Wellington Institute of Technology</cp:lastModifiedBy>
  <cp:revision>3</cp:revision>
  <dcterms:created xsi:type="dcterms:W3CDTF">2016-07-06T21:59:00Z</dcterms:created>
  <dcterms:modified xsi:type="dcterms:W3CDTF">2016-07-06T22:08:00Z</dcterms:modified>
</cp:coreProperties>
</file>